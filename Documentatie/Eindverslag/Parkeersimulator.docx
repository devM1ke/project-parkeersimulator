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560"/>
            <w:gridCol w:w="8750"/>
          </w:tblGrid>
          <w:tr w:rsidR="00E51247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51247" w:rsidRDefault="00E51247">
                <w:pPr>
                  <w:pStyle w:val="Geenafstand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E51247" w:rsidRDefault="006D510C">
                <w:pPr>
                  <w:pStyle w:val="Geenafstand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06"/>
                      <w:szCs w:val="106"/>
                    </w:rPr>
                    <w:alias w:val="Titel"/>
                    <w:id w:val="541102321"/>
                    <w:placeholder>
                      <w:docPart w:val="65ACB6D93C71408EBE7E40FA640FAA2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C2C07" w:rsidRPr="00DC2C07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06"/>
                        <w:szCs w:val="106"/>
                      </w:rPr>
                      <w:t>Parkeersimulator</w:t>
                    </w:r>
                  </w:sdtContent>
                </w:sdt>
              </w:p>
            </w:tc>
          </w:tr>
          <w:tr w:rsidR="00E5124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51247" w:rsidRDefault="00E51247">
                <w:pPr>
                  <w:pStyle w:val="Geenafstand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51247" w:rsidRDefault="006D510C">
                <w:r>
                  <w:rPr>
                    <w:noProof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5" name="Afbeelding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5124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E51247" w:rsidRDefault="006D510C">
                <w:pPr>
                  <w:pStyle w:val="Geenafstand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um"/>
                    <w:id w:val="541102334"/>
                    <w:placeholder>
                      <w:docPart w:val="5F6A34BDD829400098B1F0246BDD5C2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2-02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C2C07">
                      <w:rPr>
                        <w:color w:val="FFFFFF" w:themeColor="background1"/>
                        <w:sz w:val="32"/>
                        <w:szCs w:val="32"/>
                        <w:lang w:val="en-US"/>
                      </w:rPr>
                      <w:t>2/2/2018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E51247" w:rsidRDefault="006D510C">
                <w:pPr>
                  <w:pStyle w:val="Geenafstand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Ondertitel"/>
                    <w:id w:val="541102329"/>
                    <w:placeholder>
                      <w:docPart w:val="3F410BC2DC7648DEB2AE441DCA7891D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C2C07">
                      <w:rPr>
                        <w:color w:val="FFFFFF" w:themeColor="background1"/>
                        <w:sz w:val="40"/>
                        <w:szCs w:val="40"/>
                      </w:rPr>
                      <w:t>Groep π</w:t>
                    </w:r>
                  </w:sdtContent>
                </w:sdt>
              </w:p>
            </w:tc>
          </w:tr>
          <w:tr w:rsidR="00E5124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51247" w:rsidRDefault="00E51247">
                <w:pPr>
                  <w:pStyle w:val="Geenafstand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DC2C07" w:rsidRDefault="00DC2C07">
                <w:pPr>
                  <w:pStyle w:val="Geenafstand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Joeri de Wagt</w:t>
                </w:r>
              </w:p>
              <w:p w:rsidR="00DC2C07" w:rsidRDefault="00DC2C07">
                <w:pPr>
                  <w:pStyle w:val="Geenafstand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Mike Dijkstra       368983</w:t>
                </w:r>
              </w:p>
              <w:p w:rsidR="00E51247" w:rsidRDefault="00DC2C07">
                <w:pPr>
                  <w:pStyle w:val="Geenafstand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 xml:space="preserve">Kerwin </w:t>
                </w:r>
                <w:proofErr w:type="gramStart"/>
                <w:r>
                  <w:rPr>
                    <w:sz w:val="26"/>
                    <w:szCs w:val="26"/>
                  </w:rPr>
                  <w:t>Sneijders  377834</w:t>
                </w:r>
                <w:proofErr w:type="gramEnd"/>
              </w:p>
              <w:p w:rsidR="00DC2C07" w:rsidRDefault="00DC2C07">
                <w:pPr>
                  <w:pStyle w:val="Geenafstand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Benjamin Meijer   331274</w:t>
                </w:r>
              </w:p>
              <w:p w:rsidR="00DC2C07" w:rsidRDefault="00DC2C07">
                <w:pPr>
                  <w:pStyle w:val="Geenafstand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Jelle de Jonge     299499</w:t>
                </w:r>
              </w:p>
              <w:p w:rsidR="00E51247" w:rsidRDefault="00E51247">
                <w:pPr>
                  <w:pStyle w:val="Geenafstand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E51247" w:rsidRDefault="006D510C">
          <w:pPr>
            <w:spacing w:after="200" w:line="276" w:lineRule="auto"/>
          </w:pPr>
        </w:p>
      </w:sdtContent>
    </w:sdt>
    <w:sdt>
      <w:sdtPr>
        <w:id w:val="-905920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color w:val="auto"/>
          <w:kern w:val="24"/>
          <w:sz w:val="23"/>
          <w:szCs w:val="20"/>
          <w14:ligatures w14:val="standardContextual"/>
        </w:rPr>
      </w:sdtEndPr>
      <w:sdtContent>
        <w:p w:rsidR="00DC2C07" w:rsidRDefault="00DC2C07">
          <w:pPr>
            <w:pStyle w:val="Kopvaninhoudsopgave"/>
          </w:pPr>
          <w:r>
            <w:t>Inhoud</w:t>
          </w:r>
        </w:p>
        <w:p w:rsidR="00DC2C07" w:rsidRDefault="00DC2C07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57104" w:history="1">
            <w:r w:rsidRPr="005D0C4C">
              <w:rPr>
                <w:rStyle w:val="Hyperlink"/>
              </w:rPr>
              <w:t>Probleemdefenitie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_Toc503957104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C2C07" w:rsidRDefault="00DC2C07">
          <w:r>
            <w:rPr>
              <w:b/>
              <w:bCs/>
            </w:rPr>
            <w:fldChar w:fldCharType="end"/>
          </w:r>
        </w:p>
      </w:sdtContent>
    </w:sdt>
    <w:p w:rsidR="00DC2C07" w:rsidRDefault="00DC2C07">
      <w:pPr>
        <w:spacing w:after="200" w:line="276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  <w:br w:type="page"/>
      </w:r>
    </w:p>
    <w:p w:rsidR="00E51247" w:rsidRDefault="00DC2C07" w:rsidP="00DC2C07">
      <w:pPr>
        <w:pStyle w:val="Kop1"/>
      </w:pPr>
      <w:bookmarkStart w:id="0" w:name="_Toc503957104"/>
      <w:r>
        <w:lastRenderedPageBreak/>
        <w:t>Probleemdefenitie</w:t>
      </w:r>
      <w:bookmarkEnd w:id="0"/>
    </w:p>
    <w:p w:rsidR="00DC2C07" w:rsidRDefault="00DC2C07" w:rsidP="00DC2C07"/>
    <w:p w:rsidR="00DC2C07" w:rsidRPr="00DC2C07" w:rsidRDefault="00DC2C07" w:rsidP="00DC2C07">
      <w:r>
        <w:t xml:space="preserve">De huidige simulator die we aangeleverd hebben gekregen heeft nog de nodige hiaten. </w:t>
      </w:r>
      <w:bookmarkStart w:id="1" w:name="_GoBack"/>
      <w:bookmarkEnd w:id="1"/>
    </w:p>
    <w:p w:rsidR="00E51247" w:rsidRDefault="00E51247">
      <w:pPr>
        <w:pStyle w:val="Ondertitel"/>
      </w:pPr>
    </w:p>
    <w:p w:rsidR="00E51247" w:rsidRDefault="00E51247" w:rsidP="00DC2C07"/>
    <w:sectPr w:rsidR="00E5124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0C" w:rsidRDefault="006D510C">
      <w:pPr>
        <w:spacing w:after="0" w:line="240" w:lineRule="auto"/>
      </w:pPr>
      <w:r>
        <w:separator/>
      </w:r>
    </w:p>
  </w:endnote>
  <w:endnote w:type="continuationSeparator" w:id="0">
    <w:p w:rsidR="006D510C" w:rsidRDefault="006D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47" w:rsidRDefault="00E51247"/>
  <w:p w:rsidR="00E51247" w:rsidRDefault="006D510C">
    <w:pPr>
      <w:pStyle w:val="Voetteksteven"/>
    </w:pP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DC2C07" w:rsidRPr="00DC2C07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47" w:rsidRDefault="00E51247"/>
  <w:p w:rsidR="00E51247" w:rsidRDefault="006D510C">
    <w:pPr>
      <w:pStyle w:val="Voettekstoneven"/>
    </w:pP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DC2C07" w:rsidRPr="00DC2C07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0C" w:rsidRDefault="006D510C">
      <w:pPr>
        <w:spacing w:after="0" w:line="240" w:lineRule="auto"/>
      </w:pPr>
      <w:r>
        <w:separator/>
      </w:r>
    </w:p>
  </w:footnote>
  <w:footnote w:type="continuationSeparator" w:id="0">
    <w:p w:rsidR="006D510C" w:rsidRDefault="006D5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47" w:rsidRDefault="006D510C">
    <w:pPr>
      <w:pStyle w:val="Kopteksteven"/>
    </w:pPr>
    <w:sdt>
      <w:sdtPr>
        <w:alias w:val="Titel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C2C07">
          <w:t>Parkeersimulator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47" w:rsidRDefault="006D510C">
    <w:pPr>
      <w:pStyle w:val="Koptekstoneven"/>
    </w:pPr>
    <w:sdt>
      <w:sdtPr>
        <w:alias w:val="Titel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C2C07">
          <w:t>Parkeersimulator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jstopsomtek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jstopsomtek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jstopsomtek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jstopsomtek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anlijststij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jstopsomtek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07"/>
    <w:rsid w:val="006D510C"/>
    <w:rsid w:val="00DC2C07"/>
    <w:rsid w:val="00E5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0B9D5"/>
  <w15:docId w15:val="{BBE07256-990B-4E1D-961C-4480FA3F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nl-NL" w:eastAsia="nl-NL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80" w:line="264" w:lineRule="auto"/>
    </w:p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cs="Times New Roman"/>
      <w:b/>
      <w:color w:val="000000" w:themeColor="text1"/>
      <w:spacing w:val="10"/>
      <w:sz w:val="23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sz w:val="23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sz w:val="23"/>
      <w:szCs w:val="20"/>
    </w:rPr>
  </w:style>
  <w:style w:type="paragraph" w:styleId="Duidelijkcitaat">
    <w:name w:val="Intense Quote"/>
    <w:basedOn w:val="Standaard"/>
    <w:link w:val="Duidelijkcitaat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</w:rPr>
  </w:style>
  <w:style w:type="paragraph" w:styleId="Ondertitel">
    <w:name w:val="Subtitle"/>
    <w:basedOn w:val="Standaard"/>
    <w:link w:val="Ondertitel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el">
    <w:name w:val="Title"/>
    <w:basedOn w:val="Standaard"/>
    <w:link w:val="Titel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cs="Times New Roman"/>
      <w:color w:val="775F55" w:themeColor="text2"/>
      <w:sz w:val="72"/>
      <w:szCs w:val="4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Bijschrift">
    <w:name w:val="caption"/>
    <w:basedOn w:val="Standaard"/>
    <w:next w:val="Standaard"/>
    <w:uiPriority w:val="35"/>
    <w:unhideWhenUsed/>
    <w:rPr>
      <w:b/>
      <w:bCs/>
      <w:caps/>
      <w:sz w:val="16"/>
      <w:szCs w:val="18"/>
    </w:rPr>
  </w:style>
  <w:style w:type="character" w:styleId="Nadruk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cs="Times New Roman"/>
      <w:caps/>
      <w:spacing w:val="1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="Times New Roman"/>
      <w:b/>
      <w:color w:val="775F55" w:themeColor="text2"/>
      <w:spacing w:val="10"/>
      <w:sz w:val="23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="Times New Roman"/>
      <w:b/>
      <w:color w:val="DD8047" w:themeColor="accent2"/>
      <w:spacing w:val="10"/>
      <w:sz w:val="23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="Times New Roman"/>
      <w:smallCaps/>
      <w:color w:val="000000" w:themeColor="text1"/>
      <w:spacing w:val="10"/>
      <w:sz w:val="23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="Times New Roman"/>
      <w:b/>
      <w:i/>
      <w:color w:val="94B6D2" w:themeColor="accent1"/>
      <w:spacing w:val="10"/>
      <w:sz w:val="24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Pr>
      <w:color w:val="F7B615" w:themeColor="hyperlink"/>
      <w:u w:val="single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jst">
    <w:name w:val="List"/>
    <w:basedOn w:val="Standaard"/>
    <w:uiPriority w:val="99"/>
    <w:semiHidden/>
    <w:unhideWhenUsed/>
    <w:pPr>
      <w:ind w:left="360" w:hanging="360"/>
    </w:pPr>
  </w:style>
  <w:style w:type="paragraph" w:styleId="Lijst2">
    <w:name w:val="List 2"/>
    <w:basedOn w:val="Standaard"/>
    <w:uiPriority w:val="99"/>
    <w:semiHidden/>
    <w:unhideWhenUsed/>
    <w:pPr>
      <w:ind w:left="720" w:hanging="360"/>
    </w:pPr>
  </w:style>
  <w:style w:type="paragraph" w:styleId="Lijstopsomteken">
    <w:name w:val="List Bullet"/>
    <w:basedOn w:val="Standaard"/>
    <w:uiPriority w:val="36"/>
    <w:unhideWhenUsed/>
    <w:qFormat/>
    <w:pPr>
      <w:numPr>
        <w:numId w:val="18"/>
      </w:numPr>
    </w:pPr>
    <w:rPr>
      <w:sz w:val="24"/>
    </w:rPr>
  </w:style>
  <w:style w:type="paragraph" w:styleId="Lijstopsomteken2">
    <w:name w:val="List Bullet 2"/>
    <w:basedOn w:val="Standaard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jstopsomteken3">
    <w:name w:val="List Bullet 3"/>
    <w:basedOn w:val="Standaard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jstopsomteken4">
    <w:name w:val="List Bullet 4"/>
    <w:basedOn w:val="Standaard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jstopsomteken5">
    <w:name w:val="List Bullet 5"/>
    <w:basedOn w:val="Standaard"/>
    <w:uiPriority w:val="36"/>
    <w:unhideWhenUsed/>
    <w:qFormat/>
    <w:pPr>
      <w:numPr>
        <w:numId w:val="22"/>
      </w:numPr>
    </w:pPr>
  </w:style>
  <w:style w:type="paragraph" w:styleId="Lijstalinea">
    <w:name w:val="List Paragraph"/>
    <w:basedOn w:val="Standaard"/>
    <w:uiPriority w:val="34"/>
    <w:unhideWhenUsed/>
    <w:qFormat/>
    <w:pPr>
      <w:ind w:left="720"/>
      <w:contextualSpacing/>
    </w:pPr>
  </w:style>
  <w:style w:type="numbering" w:customStyle="1" w:styleId="Mediaanlijststijl">
    <w:name w:val="Mediaan lijststijl"/>
    <w:uiPriority w:val="99"/>
    <w:pPr>
      <w:numPr>
        <w:numId w:val="11"/>
      </w:numPr>
    </w:pPr>
  </w:style>
  <w:style w:type="paragraph" w:styleId="Geenafstand">
    <w:name w:val="No Spacing"/>
    <w:basedOn w:val="Standaard"/>
    <w:uiPriority w:val="99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smallCaps/>
      <w:color w:val="775F55" w:themeColor="text2"/>
      <w:spacing w:val="6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smallCaps/>
      <w:color w:val="775F55" w:themeColor="text2"/>
      <w:spacing w:val="6"/>
      <w:sz w:val="23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/>
      <w:i/>
      <w:sz w:val="23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onvermelding">
    <w:name w:val="table of authorities"/>
    <w:basedOn w:val="Standaard"/>
    <w:next w:val="Standaard"/>
    <w:uiPriority w:val="99"/>
    <w:semiHidden/>
    <w:unhideWhenUsed/>
    <w:pPr>
      <w:ind w:left="220" w:hanging="220"/>
    </w:pPr>
  </w:style>
  <w:style w:type="paragraph" w:styleId="Inhopg1">
    <w:name w:val="toc 1"/>
    <w:basedOn w:val="Standaard"/>
    <w:next w:val="Standaard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ie">
    <w:name w:val="Categorie"/>
    <w:basedOn w:val="Standaard"/>
    <w:uiPriority w:val="49"/>
    <w:pPr>
      <w:spacing w:after="0"/>
    </w:pPr>
    <w:rPr>
      <w:b/>
      <w:sz w:val="24"/>
      <w:szCs w:val="24"/>
    </w:rPr>
  </w:style>
  <w:style w:type="paragraph" w:customStyle="1" w:styleId="Bedrijfsnaam">
    <w:name w:val="Bedrijfsnaam"/>
    <w:basedOn w:val="Standaard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Voetteksteven">
    <w:name w:val="Voettekst even"/>
    <w:basedOn w:val="Standaard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Voettekstoneven">
    <w:name w:val="Voettekst oneven"/>
    <w:basedOn w:val="Standaard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Kopteksteven">
    <w:name w:val="Koptekst even"/>
    <w:basedOn w:val="Standaard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</w:rPr>
  </w:style>
  <w:style w:type="paragraph" w:customStyle="1" w:styleId="Koptekstoneven">
    <w:name w:val="Koptekst oneven"/>
    <w:basedOn w:val="Standaard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</w:rPr>
  </w:style>
  <w:style w:type="paragraph" w:customStyle="1" w:styleId="GeenAfstand0">
    <w:name w:val="GeenAfstand"/>
    <w:basedOn w:val="Standaard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C2C07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Rapport%20(thema%20Media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ACB6D93C71408EBE7E40FA640FAA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49D6C8-A12A-47A6-8CDB-BAE9C5D6AFD2}"/>
      </w:docPartPr>
      <w:docPartBody>
        <w:p w:rsidR="00000000" w:rsidRDefault="005C5BEA">
          <w:pPr>
            <w:pStyle w:val="65ACB6D93C71408EBE7E40FA640FAA25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[Geef de titel van het document op]</w:t>
          </w:r>
        </w:p>
      </w:docPartBody>
    </w:docPart>
    <w:docPart>
      <w:docPartPr>
        <w:name w:val="5F6A34BDD829400098B1F0246BDD5C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24079CC-33E4-4950-A489-D6DB68C65BF2}"/>
      </w:docPartPr>
      <w:docPartBody>
        <w:p w:rsidR="00000000" w:rsidRDefault="005C5BEA">
          <w:pPr>
            <w:pStyle w:val="5F6A34BDD829400098B1F0246BDD5C2B"/>
          </w:pPr>
          <w:r>
            <w:rPr>
              <w:color w:val="FFFFFF" w:themeColor="background1"/>
              <w:sz w:val="32"/>
              <w:szCs w:val="32"/>
            </w:rPr>
            <w:t>[Kies de datum]</w:t>
          </w:r>
        </w:p>
      </w:docPartBody>
    </w:docPart>
    <w:docPart>
      <w:docPartPr>
        <w:name w:val="3F410BC2DC7648DEB2AE441DCA7891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E21B2E-1EC5-4B05-9DEA-C216707B3496}"/>
      </w:docPartPr>
      <w:docPartBody>
        <w:p w:rsidR="00000000" w:rsidRDefault="005C5BEA">
          <w:pPr>
            <w:pStyle w:val="3F410BC2DC7648DEB2AE441DCA7891DB"/>
          </w:pPr>
          <w:r>
            <w:rPr>
              <w:color w:val="FFFFFF" w:themeColor="background1"/>
              <w:sz w:val="40"/>
              <w:szCs w:val="40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EA"/>
    <w:rsid w:val="005C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5ACB6D93C71408EBE7E40FA640FAA25">
    <w:name w:val="65ACB6D93C71408EBE7E40FA640FAA25"/>
  </w:style>
  <w:style w:type="paragraph" w:customStyle="1" w:styleId="5F6A34BDD829400098B1F0246BDD5C2B">
    <w:name w:val="5F6A34BDD829400098B1F0246BDD5C2B"/>
  </w:style>
  <w:style w:type="paragraph" w:customStyle="1" w:styleId="3F410BC2DC7648DEB2AE441DCA7891DB">
    <w:name w:val="3F410BC2DC7648DEB2AE441DCA7891DB"/>
  </w:style>
  <w:style w:type="paragraph" w:customStyle="1" w:styleId="8E07471BB04D4DF1B61CD038D8A2B4C5">
    <w:name w:val="8E07471BB04D4DF1B61CD038D8A2B4C5"/>
  </w:style>
  <w:style w:type="paragraph" w:customStyle="1" w:styleId="2DE9AD963FB5456397297D68F33FFF51">
    <w:name w:val="2DE9AD963FB5456397297D68F33FFF51"/>
  </w:style>
  <w:style w:type="paragraph" w:customStyle="1" w:styleId="C0800FA57AF94958A42F65B9AFA55DCE">
    <w:name w:val="C0800FA57AF94958A42F65B9AFA55DCE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</w:rPr>
  </w:style>
  <w:style w:type="paragraph" w:styleId="Duidelijkcitaat">
    <w:name w:val="Intense Quote"/>
    <w:basedOn w:val="Standaard"/>
    <w:link w:val="Duidelijkcitaat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</w:rPr>
  </w:style>
  <w:style w:type="paragraph" w:customStyle="1" w:styleId="5035595FFD0B4B26B2208B8037A970C2">
    <w:name w:val="5035595FFD0B4B26B2208B8037A97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>2018-02-02T00:00:00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B18F-E401-4F8E-993A-DBB2BF9C4B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701DD7A-9164-4E84-9AE0-EBD5AA5C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Mediaan).dotx</Template>
  <TotalTime>7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Parkeersimulator</dc:title>
  <dc:subject>Groep π</dc:subject>
  <dc:creator>Jelle de Jonge</dc:creator>
  <cp:keywords/>
  <cp:lastModifiedBy>Jelle Jonge</cp:lastModifiedBy>
  <cp:revision>1</cp:revision>
  <dcterms:created xsi:type="dcterms:W3CDTF">2018-01-17T11:51:00Z</dcterms:created>
  <dcterms:modified xsi:type="dcterms:W3CDTF">2018-01-17T11:58:00Z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